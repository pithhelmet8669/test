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08B" w:rsidRPr="0079108B" w:rsidRDefault="0079108B" w:rsidP="0079108B">
      <w:bookmarkStart w:id="0" w:name="_GoBack"/>
      <w:bookmarkEnd w:id="0"/>
    </w:p>
    <w:sectPr w:rsidR="0079108B" w:rsidRPr="0079108B" w:rsidSect="00B929F7">
      <w:headerReference w:type="default" r:id="rId9"/>
      <w:footerReference w:type="default" r:id="rId1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0C3" w:rsidRDefault="00DC60C3" w:rsidP="00FF3B50">
      <w:r>
        <w:separator/>
      </w:r>
    </w:p>
  </w:endnote>
  <w:endnote w:type="continuationSeparator" w:id="0">
    <w:p w:rsidR="00DC60C3" w:rsidRDefault="00DC60C3" w:rsidP="00FF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B929F7">
      <w:tc>
        <w:tcPr>
          <w:tcW w:w="918" w:type="dxa"/>
        </w:tcPr>
        <w:p w:rsidR="00B929F7" w:rsidRDefault="00B929F7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9108B" w:rsidRPr="0079108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929F7" w:rsidRDefault="00B929F7">
          <w:pPr>
            <w:pStyle w:val="Footer"/>
          </w:pPr>
        </w:p>
      </w:tc>
    </w:tr>
  </w:tbl>
  <w:p w:rsidR="00FF3B50" w:rsidRDefault="00FF3B50" w:rsidP="00B92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0C3" w:rsidRDefault="00DC60C3" w:rsidP="00FF3B50">
      <w:r>
        <w:separator/>
      </w:r>
    </w:p>
  </w:footnote>
  <w:footnote w:type="continuationSeparator" w:id="0">
    <w:p w:rsidR="00DC60C3" w:rsidRDefault="00DC60C3" w:rsidP="00FF3B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3E81" w:rsidRPr="00803E81" w:rsidRDefault="00803E81" w:rsidP="00803E81">
    <w:pPr>
      <w:ind w:left="1440" w:firstLine="720"/>
      <w:rPr>
        <w:rFonts w:ascii="Arial" w:hAnsi="Arial" w:cs="Arial"/>
        <w:b/>
        <w:sz w:val="40"/>
        <w:szCs w:val="40"/>
        <w:u w:val="single"/>
      </w:rPr>
    </w:pPr>
    <w:r w:rsidRPr="00803E81">
      <w:rPr>
        <w:noProof/>
        <w:u w:val="single"/>
      </w:rPr>
      <w:drawing>
        <wp:anchor distT="0" distB="0" distL="114300" distR="114300" simplePos="0" relativeHeight="251663360" behindDoc="1" locked="0" layoutInCell="1" allowOverlap="1" wp14:anchorId="4CE3AD34" wp14:editId="55787D21">
          <wp:simplePos x="0" y="0"/>
          <wp:positionH relativeFrom="column">
            <wp:posOffset>4769485</wp:posOffset>
          </wp:positionH>
          <wp:positionV relativeFrom="paragraph">
            <wp:posOffset>-9525</wp:posOffset>
          </wp:positionV>
          <wp:extent cx="2093595" cy="1228725"/>
          <wp:effectExtent l="0" t="0" r="1905" b="9525"/>
          <wp:wrapNone/>
          <wp:docPr id="3" name="Picture 3" descr="blue keys letter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blue keys letterhea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3595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E81">
      <w:rPr>
        <w:noProof/>
        <w:u w:val="single"/>
      </w:rPr>
      <w:drawing>
        <wp:anchor distT="0" distB="0" distL="114300" distR="114300" simplePos="0" relativeHeight="251664384" behindDoc="1" locked="0" layoutInCell="1" allowOverlap="1" wp14:anchorId="0A6541A5" wp14:editId="69940492">
          <wp:simplePos x="0" y="0"/>
          <wp:positionH relativeFrom="column">
            <wp:posOffset>26670</wp:posOffset>
          </wp:positionH>
          <wp:positionV relativeFrom="paragraph">
            <wp:posOffset>-7620</wp:posOffset>
          </wp:positionV>
          <wp:extent cx="1074420" cy="1074420"/>
          <wp:effectExtent l="0" t="0" r="0" b="0"/>
          <wp:wrapTight wrapText="bothSides">
            <wp:wrapPolygon edited="1">
              <wp:start x="0" y="0"/>
              <wp:lineTo x="0" y="21064"/>
              <wp:lineTo x="0" y="39186"/>
              <wp:lineTo x="21600" y="39988"/>
              <wp:lineTo x="21064" y="0"/>
              <wp:lineTo x="0" y="0"/>
            </wp:wrapPolygon>
          </wp:wrapTight>
          <wp:docPr id="4" name="Picture 4" descr="plain RGB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plain RGB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420" cy="1074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3E81">
      <w:rPr>
        <w:rFonts w:ascii="Arial" w:hAnsi="Arial" w:cs="Arial"/>
        <w:b/>
        <w:sz w:val="40"/>
        <w:szCs w:val="40"/>
        <w:u w:val="single"/>
      </w:rPr>
      <w:t>Florida Keys Aqueduct Authority</w:t>
    </w:r>
  </w:p>
  <w:p w:rsidR="00803E81" w:rsidRPr="00803E81" w:rsidRDefault="00803E81" w:rsidP="00803E81">
    <w:pPr>
      <w:ind w:left="1440" w:firstLine="720"/>
      <w:rPr>
        <w:rFonts w:ascii="Arial" w:hAnsi="Arial" w:cs="Arial"/>
        <w:sz w:val="12"/>
        <w:szCs w:val="18"/>
      </w:rPr>
    </w:pPr>
  </w:p>
  <w:p w:rsidR="00803E81" w:rsidRPr="00803E81" w:rsidRDefault="00803E81" w:rsidP="00803E81">
    <w:pPr>
      <w:ind w:left="1440" w:firstLine="720"/>
      <w:rPr>
        <w:rFonts w:ascii="Arial" w:hAnsi="Arial" w:cs="Arial"/>
        <w:sz w:val="32"/>
        <w:szCs w:val="18"/>
      </w:rPr>
    </w:pPr>
    <w:r w:rsidRPr="00803E81">
      <w:rPr>
        <w:rFonts w:ascii="Arial" w:hAnsi="Arial" w:cs="Arial"/>
        <w:sz w:val="32"/>
        <w:szCs w:val="18"/>
      </w:rPr>
      <w:t>Information Technology</w:t>
    </w:r>
  </w:p>
  <w:p w:rsidR="00803E81" w:rsidRPr="008B01A2" w:rsidRDefault="00803E81" w:rsidP="00803E81">
    <w:pPr>
      <w:ind w:left="1440" w:firstLine="720"/>
      <w:rPr>
        <w:rFonts w:ascii="Arial" w:hAnsi="Arial" w:cs="Arial"/>
        <w:b/>
        <w:sz w:val="18"/>
        <w:szCs w:val="18"/>
      </w:rPr>
    </w:pPr>
    <w:r w:rsidRPr="008B01A2">
      <w:rPr>
        <w:rFonts w:ascii="Arial" w:hAnsi="Arial" w:cs="Arial"/>
        <w:sz w:val="18"/>
        <w:szCs w:val="18"/>
      </w:rPr>
      <w:t>1100 Kennedy Drive</w:t>
    </w:r>
  </w:p>
  <w:p w:rsidR="00803E81" w:rsidRDefault="00803E81" w:rsidP="00803E81">
    <w:pPr>
      <w:ind w:left="1440" w:firstLine="720"/>
      <w:rPr>
        <w:rFonts w:ascii="Arial" w:hAnsi="Arial" w:cs="Arial"/>
        <w:sz w:val="18"/>
        <w:szCs w:val="18"/>
      </w:rPr>
    </w:pPr>
    <w:r w:rsidRPr="008B01A2">
      <w:rPr>
        <w:rFonts w:ascii="Arial" w:hAnsi="Arial" w:cs="Arial"/>
        <w:sz w:val="18"/>
        <w:szCs w:val="18"/>
      </w:rPr>
      <w:t>Key West, Florida  33040</w:t>
    </w:r>
    <w:r>
      <w:rPr>
        <w:rFonts w:ascii="Arial" w:hAnsi="Arial" w:cs="Arial"/>
        <w:sz w:val="18"/>
        <w:szCs w:val="18"/>
      </w:rPr>
      <w:t xml:space="preserve"> </w:t>
    </w:r>
  </w:p>
  <w:p w:rsidR="00803E81" w:rsidRDefault="00803E81" w:rsidP="00803E81">
    <w:pPr>
      <w:ind w:left="1440" w:firstLine="720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Telephone (305) 296-2454</w:t>
    </w:r>
  </w:p>
  <w:p w:rsidR="00803E81" w:rsidRDefault="00DC60C3" w:rsidP="00367A1C">
    <w:pPr>
      <w:ind w:left="1440" w:firstLine="720"/>
      <w:rPr>
        <w:rStyle w:val="Hyperlink"/>
        <w:rFonts w:ascii="Arial" w:hAnsi="Arial" w:cs="Arial"/>
        <w:sz w:val="18"/>
        <w:szCs w:val="18"/>
      </w:rPr>
    </w:pPr>
    <w:hyperlink r:id="rId3" w:history="1">
      <w:r w:rsidR="00803E81" w:rsidRPr="008B01A2">
        <w:rPr>
          <w:rStyle w:val="Hyperlink"/>
          <w:rFonts w:ascii="Arial" w:hAnsi="Arial" w:cs="Arial"/>
          <w:sz w:val="18"/>
          <w:szCs w:val="18"/>
        </w:rPr>
        <w:t>www.fkaa.com</w:t>
      </w:r>
    </w:hyperlink>
  </w:p>
  <w:p w:rsidR="00B929F7" w:rsidRPr="00367A1C" w:rsidRDefault="00B929F7" w:rsidP="00367A1C">
    <w:pPr>
      <w:ind w:left="1440" w:firstLine="720"/>
      <w:rPr>
        <w:rFonts w:ascii="Tahoma" w:hAnsi="Tahoma" w:cs="Tahom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71CE"/>
    <w:multiLevelType w:val="hybridMultilevel"/>
    <w:tmpl w:val="5A12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08B"/>
    <w:rsid w:val="00023DA8"/>
    <w:rsid w:val="00042CE3"/>
    <w:rsid w:val="0005476D"/>
    <w:rsid w:val="000A1713"/>
    <w:rsid w:val="000A7CB3"/>
    <w:rsid w:val="000B1D5F"/>
    <w:rsid w:val="000B29C9"/>
    <w:rsid w:val="000B4B8A"/>
    <w:rsid w:val="0013353C"/>
    <w:rsid w:val="00171C95"/>
    <w:rsid w:val="0018166A"/>
    <w:rsid w:val="001E7E30"/>
    <w:rsid w:val="00233F71"/>
    <w:rsid w:val="00242B97"/>
    <w:rsid w:val="00273EAB"/>
    <w:rsid w:val="00275F20"/>
    <w:rsid w:val="002B5D7B"/>
    <w:rsid w:val="002D12E2"/>
    <w:rsid w:val="002F23CA"/>
    <w:rsid w:val="00324131"/>
    <w:rsid w:val="0035693F"/>
    <w:rsid w:val="00365FBC"/>
    <w:rsid w:val="00367A1C"/>
    <w:rsid w:val="003718B1"/>
    <w:rsid w:val="00381595"/>
    <w:rsid w:val="003847D1"/>
    <w:rsid w:val="003C3D3D"/>
    <w:rsid w:val="00412EE9"/>
    <w:rsid w:val="00483272"/>
    <w:rsid w:val="004858A4"/>
    <w:rsid w:val="004B332F"/>
    <w:rsid w:val="004F4F1D"/>
    <w:rsid w:val="004F5C29"/>
    <w:rsid w:val="00513E6E"/>
    <w:rsid w:val="00517212"/>
    <w:rsid w:val="00530462"/>
    <w:rsid w:val="005605D4"/>
    <w:rsid w:val="00565780"/>
    <w:rsid w:val="00580B82"/>
    <w:rsid w:val="005E6C98"/>
    <w:rsid w:val="00606C43"/>
    <w:rsid w:val="0062638A"/>
    <w:rsid w:val="006454CC"/>
    <w:rsid w:val="00680954"/>
    <w:rsid w:val="006B1CFA"/>
    <w:rsid w:val="006C7A1A"/>
    <w:rsid w:val="006E2133"/>
    <w:rsid w:val="0074385B"/>
    <w:rsid w:val="00765626"/>
    <w:rsid w:val="00767DC4"/>
    <w:rsid w:val="0079108B"/>
    <w:rsid w:val="00791993"/>
    <w:rsid w:val="007E18E2"/>
    <w:rsid w:val="00803E81"/>
    <w:rsid w:val="00821298"/>
    <w:rsid w:val="00834856"/>
    <w:rsid w:val="00866337"/>
    <w:rsid w:val="008B01A2"/>
    <w:rsid w:val="008B1DFD"/>
    <w:rsid w:val="008B5551"/>
    <w:rsid w:val="008E17ED"/>
    <w:rsid w:val="00911745"/>
    <w:rsid w:val="009171CD"/>
    <w:rsid w:val="00955E53"/>
    <w:rsid w:val="00973DDF"/>
    <w:rsid w:val="009745B4"/>
    <w:rsid w:val="009C2AE4"/>
    <w:rsid w:val="009C7228"/>
    <w:rsid w:val="009D6793"/>
    <w:rsid w:val="009F2E6B"/>
    <w:rsid w:val="00A020E1"/>
    <w:rsid w:val="00A072B0"/>
    <w:rsid w:val="00A14160"/>
    <w:rsid w:val="00A56B0B"/>
    <w:rsid w:val="00A631AD"/>
    <w:rsid w:val="00A9134E"/>
    <w:rsid w:val="00B26336"/>
    <w:rsid w:val="00B44DF7"/>
    <w:rsid w:val="00B915CB"/>
    <w:rsid w:val="00B929F7"/>
    <w:rsid w:val="00BC784D"/>
    <w:rsid w:val="00BD0DDE"/>
    <w:rsid w:val="00BD55F4"/>
    <w:rsid w:val="00BE048E"/>
    <w:rsid w:val="00C320F7"/>
    <w:rsid w:val="00C413EA"/>
    <w:rsid w:val="00C70276"/>
    <w:rsid w:val="00C831A5"/>
    <w:rsid w:val="00CA7898"/>
    <w:rsid w:val="00CD0CC1"/>
    <w:rsid w:val="00CE17E8"/>
    <w:rsid w:val="00CE1D2F"/>
    <w:rsid w:val="00D90EFE"/>
    <w:rsid w:val="00D97E30"/>
    <w:rsid w:val="00DC60C3"/>
    <w:rsid w:val="00DF59C3"/>
    <w:rsid w:val="00E41C29"/>
    <w:rsid w:val="00E71B0B"/>
    <w:rsid w:val="00E94278"/>
    <w:rsid w:val="00EA46D4"/>
    <w:rsid w:val="00ED6A83"/>
    <w:rsid w:val="00F25BD7"/>
    <w:rsid w:val="00F30203"/>
    <w:rsid w:val="00F41D1E"/>
    <w:rsid w:val="00F41EA9"/>
    <w:rsid w:val="00F44D56"/>
    <w:rsid w:val="00F6585D"/>
    <w:rsid w:val="00F703C2"/>
    <w:rsid w:val="00F727FC"/>
    <w:rsid w:val="00F80CAB"/>
    <w:rsid w:val="00F83438"/>
    <w:rsid w:val="00FB7069"/>
    <w:rsid w:val="00FD1294"/>
    <w:rsid w:val="00FF33F4"/>
    <w:rsid w:val="00FF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13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0CAB"/>
    <w:rPr>
      <w:color w:val="0000FF"/>
      <w:u w:val="single"/>
    </w:rPr>
  </w:style>
  <w:style w:type="paragraph" w:styleId="BalloonText">
    <w:name w:val="Balloon Text"/>
    <w:basedOn w:val="Normal"/>
    <w:semiHidden/>
    <w:rsid w:val="00042CE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E048E"/>
    <w:rPr>
      <w:rFonts w:ascii="Comic Sans MS" w:eastAsia="Calibri" w:hAnsi="Comic Sans MS"/>
    </w:rPr>
  </w:style>
  <w:style w:type="character" w:customStyle="1" w:styleId="PlainTextChar">
    <w:name w:val="Plain Text Char"/>
    <w:link w:val="PlainText"/>
    <w:uiPriority w:val="99"/>
    <w:rsid w:val="00BE048E"/>
    <w:rPr>
      <w:rFonts w:ascii="Comic Sans MS" w:eastAsia="Calibri" w:hAnsi="Comic Sans M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4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4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CFA"/>
    <w:pPr>
      <w:ind w:left="720"/>
      <w:contextualSpacing/>
    </w:pPr>
  </w:style>
  <w:style w:type="paragraph" w:styleId="Header">
    <w:name w:val="header"/>
    <w:basedOn w:val="Normal"/>
    <w:link w:val="HeaderChar"/>
    <w:rsid w:val="00FF3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3B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3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B50"/>
    <w:rPr>
      <w:sz w:val="24"/>
      <w:szCs w:val="24"/>
    </w:rPr>
  </w:style>
  <w:style w:type="paragraph" w:customStyle="1" w:styleId="233E5CD5853943F4BD7E8C4B124C0E1D">
    <w:name w:val="233E5CD5853943F4BD7E8C4B124C0E1D"/>
    <w:rsid w:val="00FF3B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13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80CAB"/>
    <w:rPr>
      <w:color w:val="0000FF"/>
      <w:u w:val="single"/>
    </w:rPr>
  </w:style>
  <w:style w:type="paragraph" w:styleId="BalloonText">
    <w:name w:val="Balloon Text"/>
    <w:basedOn w:val="Normal"/>
    <w:semiHidden/>
    <w:rsid w:val="00042CE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BE048E"/>
    <w:rPr>
      <w:rFonts w:ascii="Comic Sans MS" w:eastAsia="Calibri" w:hAnsi="Comic Sans MS"/>
    </w:rPr>
  </w:style>
  <w:style w:type="character" w:customStyle="1" w:styleId="PlainTextChar">
    <w:name w:val="Plain Text Char"/>
    <w:link w:val="PlainText"/>
    <w:uiPriority w:val="99"/>
    <w:rsid w:val="00BE048E"/>
    <w:rPr>
      <w:rFonts w:ascii="Comic Sans MS" w:eastAsia="Calibri" w:hAnsi="Comic Sans MS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C413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41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CFA"/>
    <w:pPr>
      <w:ind w:left="720"/>
      <w:contextualSpacing/>
    </w:pPr>
  </w:style>
  <w:style w:type="paragraph" w:styleId="Header">
    <w:name w:val="header"/>
    <w:basedOn w:val="Normal"/>
    <w:link w:val="HeaderChar"/>
    <w:rsid w:val="00FF3B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F3B5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F3B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B50"/>
    <w:rPr>
      <w:sz w:val="24"/>
      <w:szCs w:val="24"/>
    </w:rPr>
  </w:style>
  <w:style w:type="paragraph" w:customStyle="1" w:styleId="233E5CD5853943F4BD7E8C4B124C0E1D">
    <w:name w:val="233E5CD5853943F4BD7E8C4B124C0E1D"/>
    <w:rsid w:val="00FF3B50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kaa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arrell\AppData\Roaming\Microsoft\Templates\fkaa_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E7FEF-84EE-42CF-B71C-AB5013AD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fkaa_it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FKAA</Company>
  <LinksUpToDate>false</LinksUpToDate>
  <CharactersWithSpaces>0</CharactersWithSpaces>
  <SharedDoc>false</SharedDoc>
  <HLinks>
    <vt:vector size="6" baseType="variant">
      <vt:variant>
        <vt:i4>4325460</vt:i4>
      </vt:variant>
      <vt:variant>
        <vt:i4>0</vt:i4>
      </vt:variant>
      <vt:variant>
        <vt:i4>0</vt:i4>
      </vt:variant>
      <vt:variant>
        <vt:i4>5</vt:i4>
      </vt:variant>
      <vt:variant>
        <vt:lpwstr>http://www.fkaa.com/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Farrell</dc:creator>
  <cp:lastModifiedBy>Tony Farrell</cp:lastModifiedBy>
  <cp:revision>1</cp:revision>
  <cp:lastPrinted>2014-10-09T17:13:00Z</cp:lastPrinted>
  <dcterms:created xsi:type="dcterms:W3CDTF">2014-10-30T17:41:00Z</dcterms:created>
  <dcterms:modified xsi:type="dcterms:W3CDTF">2014-10-30T17:43:00Z</dcterms:modified>
</cp:coreProperties>
</file>